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55A81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67A394" w14:textId="6C5673E5" w:rsidR="00692703" w:rsidRPr="008F3EE0" w:rsidRDefault="00EE5939" w:rsidP="00913946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GOURKANTI VANDANA</w:t>
            </w:r>
          </w:p>
          <w:p w14:paraId="6BFB5F1F" w14:textId="6AD01EF6" w:rsidR="00692703" w:rsidRDefault="00692703" w:rsidP="008F3EE0">
            <w:pPr>
              <w:pStyle w:val="ContactInfo"/>
              <w:contextualSpacing w:val="0"/>
              <w:jc w:val="left"/>
            </w:pPr>
          </w:p>
          <w:p w14:paraId="4D40C43E" w14:textId="48B5688C" w:rsidR="008F3EE0" w:rsidRDefault="008F3EE0" w:rsidP="008F3EE0">
            <w:pPr>
              <w:pStyle w:val="ContactInfo"/>
              <w:contextualSpacing w:val="0"/>
              <w:jc w:val="left"/>
            </w:pPr>
          </w:p>
          <w:p w14:paraId="72789D85" w14:textId="183FEF48" w:rsidR="008F3EE0" w:rsidRDefault="008F3EE0" w:rsidP="008F3EE0">
            <w:pPr>
              <w:pStyle w:val="ContactInfo"/>
              <w:contextualSpacing w:val="0"/>
              <w:jc w:val="left"/>
            </w:pPr>
          </w:p>
          <w:p w14:paraId="67CB4949" w14:textId="651E9390" w:rsidR="008F3EE0" w:rsidRPr="008F3EE0" w:rsidRDefault="008F3EE0" w:rsidP="008F3EE0">
            <w:pPr>
              <w:pStyle w:val="ContactInfo"/>
              <w:contextualSpacing w:val="0"/>
              <w:jc w:val="left"/>
              <w:rPr>
                <w:b/>
                <w:bCs/>
              </w:rPr>
            </w:pPr>
            <w:proofErr w:type="gramStart"/>
            <w:r w:rsidRPr="008F3EE0">
              <w:rPr>
                <w:b/>
                <w:bCs/>
              </w:rPr>
              <w:t>Em</w:t>
            </w:r>
            <w:r w:rsidR="00D100FF">
              <w:rPr>
                <w:b/>
                <w:bCs/>
              </w:rPr>
              <w:t>ail:vandana.g1916</w:t>
            </w:r>
            <w:r w:rsidRPr="008F3EE0">
              <w:t>@gmail</w:t>
            </w:r>
            <w:r w:rsidR="00D100FF">
              <w:t>.com</w:t>
            </w:r>
            <w:proofErr w:type="gramEnd"/>
            <w:r>
              <w:t xml:space="preserve">                                                           </w:t>
            </w:r>
            <w:r w:rsidRPr="008F3EE0">
              <w:rPr>
                <w:b/>
                <w:bCs/>
              </w:rPr>
              <w:t>Phone:</w:t>
            </w:r>
            <w:r>
              <w:t xml:space="preserve"> +91</w:t>
            </w:r>
            <w:r w:rsidR="00D100FF">
              <w:t>99638398</w:t>
            </w:r>
          </w:p>
          <w:p w14:paraId="257D19DB" w14:textId="4AD004AE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8F3EE0" w:rsidRPr="00CF1A49" w14:paraId="442FE663" w14:textId="77777777" w:rsidTr="00692703">
        <w:tc>
          <w:tcPr>
            <w:tcW w:w="9360" w:type="dxa"/>
            <w:tcMar>
              <w:top w:w="432" w:type="dxa"/>
            </w:tcMar>
          </w:tcPr>
          <w:p w14:paraId="301F84A1" w14:textId="780A8200" w:rsidR="008F3EE0" w:rsidRPr="00CF1A49" w:rsidRDefault="008F3EE0" w:rsidP="008F3EE0">
            <w:pPr>
              <w:contextualSpacing w:val="0"/>
            </w:pPr>
          </w:p>
        </w:tc>
      </w:tr>
    </w:tbl>
    <w:p w14:paraId="7CA62BE5" w14:textId="4EE351B9" w:rsidR="004E01EB" w:rsidRDefault="008F3EE0" w:rsidP="004E01EB">
      <w:pPr>
        <w:pStyle w:val="Heading1"/>
      </w:pPr>
      <w:r>
        <w:t>CAREER OBJECTIVE:</w:t>
      </w:r>
    </w:p>
    <w:p w14:paraId="0AD28774" w14:textId="391A77B3" w:rsidR="008F3EE0" w:rsidRPr="008F3EE0" w:rsidRDefault="008F3EE0" w:rsidP="008F3EE0">
      <w:pPr>
        <w:spacing w:line="223" w:lineRule="auto"/>
        <w:ind w:right="1240" w:firstLine="52"/>
        <w:rPr>
          <w:sz w:val="20"/>
          <w:szCs w:val="20"/>
        </w:rPr>
      </w:pPr>
      <w:bookmarkStart w:id="0" w:name="_Hlk116812256"/>
      <w:r>
        <w:rPr>
          <w:rFonts w:ascii="Calibri" w:eastAsia="Calibri" w:hAnsi="Calibri" w:cs="Calibri"/>
          <w:color w:val="auto"/>
          <w:sz w:val="23"/>
          <w:szCs w:val="23"/>
        </w:rPr>
        <w:t>Seeking a Challenging Position to Work with a Team of People Who Are Passionate about the change ty can bring about through their great projects.</w:t>
      </w:r>
      <w:bookmarkEnd w:id="0"/>
    </w:p>
    <w:p w14:paraId="3B127A1C" w14:textId="77777777" w:rsidR="006817D7" w:rsidRDefault="006817D7" w:rsidP="008F3EE0">
      <w:pPr>
        <w:pStyle w:val="Heading1"/>
      </w:pPr>
    </w:p>
    <w:p w14:paraId="2C8BC9E6" w14:textId="2E602FB2" w:rsidR="008F3EE0" w:rsidRPr="008F3EE0" w:rsidRDefault="008F3EE0" w:rsidP="008F3EE0">
      <w:pPr>
        <w:pStyle w:val="Heading1"/>
      </w:pPr>
      <w:r>
        <w:t>EDUCATION QUALIFICATION:</w:t>
      </w:r>
    </w:p>
    <w:p w14:paraId="29D31515" w14:textId="77777777" w:rsidR="008F3EE0" w:rsidRDefault="008F3EE0" w:rsidP="008F3EE0">
      <w:pPr>
        <w:spacing w:line="15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900"/>
        <w:gridCol w:w="1740"/>
        <w:gridCol w:w="1700"/>
        <w:gridCol w:w="1760"/>
      </w:tblGrid>
      <w:tr w:rsidR="008F3EE0" w14:paraId="3160537E" w14:textId="77777777" w:rsidTr="00D37E1C">
        <w:trPr>
          <w:trHeight w:val="55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DC8A97" w14:textId="77777777" w:rsidR="008F3EE0" w:rsidRDefault="008F3EE0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w w:val="97"/>
                <w:sz w:val="23"/>
                <w:szCs w:val="23"/>
              </w:rPr>
              <w:t>COURSE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BD9308" w14:textId="77777777" w:rsidR="008F3EE0" w:rsidRDefault="008F3EE0" w:rsidP="00D37E1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sz w:val="23"/>
                <w:szCs w:val="23"/>
              </w:rPr>
              <w:t>SCHOOL/COLLEGE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7BE5B06" w14:textId="77777777" w:rsidR="008F3EE0" w:rsidRDefault="008F3EE0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w w:val="97"/>
                <w:sz w:val="23"/>
                <w:szCs w:val="23"/>
              </w:rPr>
              <w:t>UNIVERSITY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B6A2BC" w14:textId="77777777" w:rsidR="008F3EE0" w:rsidRDefault="008F3EE0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w w:val="98"/>
                <w:sz w:val="23"/>
                <w:szCs w:val="23"/>
              </w:rPr>
              <w:t>YEAR OF</w:t>
            </w: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8DF0EC" w14:textId="77777777" w:rsidR="008F3EE0" w:rsidRDefault="008F3EE0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w w:val="98"/>
                <w:sz w:val="23"/>
                <w:szCs w:val="23"/>
              </w:rPr>
              <w:t>PERCENTAGE</w:t>
            </w:r>
          </w:p>
        </w:tc>
      </w:tr>
      <w:tr w:rsidR="008F3EE0" w14:paraId="6C0D4C13" w14:textId="77777777" w:rsidTr="00D37E1C">
        <w:trPr>
          <w:trHeight w:val="27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6FE6BB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7AF38B97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6C3F2321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D338BD1" w14:textId="77777777" w:rsidR="008F3EE0" w:rsidRDefault="008F3EE0" w:rsidP="00D37E1C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w w:val="97"/>
                <w:sz w:val="23"/>
                <w:szCs w:val="23"/>
              </w:rPr>
              <w:t>PASSING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4D87C13E" w14:textId="77777777" w:rsidR="008F3EE0" w:rsidRDefault="008F3EE0" w:rsidP="00D37E1C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w w:val="98"/>
                <w:sz w:val="23"/>
                <w:szCs w:val="23"/>
              </w:rPr>
              <w:t>/CGPA</w:t>
            </w:r>
          </w:p>
        </w:tc>
      </w:tr>
      <w:tr w:rsidR="008F3EE0" w14:paraId="56C327C8" w14:textId="77777777" w:rsidTr="00D37E1C">
        <w:trPr>
          <w:trHeight w:val="52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2C6BF6" w14:textId="77777777" w:rsidR="008F3EE0" w:rsidRDefault="008F3EE0" w:rsidP="00D37E1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36AE56" w14:textId="77777777" w:rsidR="008F3EE0" w:rsidRDefault="008F3EE0" w:rsidP="00D37E1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AD748" w14:textId="77777777" w:rsidR="008F3EE0" w:rsidRDefault="008F3EE0" w:rsidP="00D37E1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B1CE47" w14:textId="77777777" w:rsidR="008F3EE0" w:rsidRDefault="008F3EE0" w:rsidP="00D37E1C">
            <w:pPr>
              <w:rPr>
                <w:sz w:val="4"/>
                <w:szCs w:val="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373EE" w14:textId="77777777" w:rsidR="008F3EE0" w:rsidRDefault="008F3EE0" w:rsidP="00D37E1C">
            <w:pPr>
              <w:rPr>
                <w:sz w:val="4"/>
                <w:szCs w:val="4"/>
              </w:rPr>
            </w:pPr>
          </w:p>
        </w:tc>
      </w:tr>
      <w:tr w:rsidR="008F3EE0" w14:paraId="68A9298D" w14:textId="77777777" w:rsidTr="00D37E1C">
        <w:trPr>
          <w:trHeight w:val="25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DA17F3" w14:textId="77777777" w:rsidR="008F3EE0" w:rsidRDefault="008F3EE0" w:rsidP="00D37E1C"/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4B37808E" w14:textId="77777777" w:rsidR="008F3EE0" w:rsidRDefault="00866BD5" w:rsidP="00D37E1C">
            <w:pPr>
              <w:spacing w:line="257" w:lineRule="exact"/>
              <w:ind w:left="80"/>
              <w:rPr>
                <w:rFonts w:ascii="Calibri" w:eastAsia="Calibri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 xml:space="preserve">Keshava degree College,                    </w:t>
            </w:r>
          </w:p>
          <w:p w14:paraId="24D57529" w14:textId="3D226FB4" w:rsidR="00866BD5" w:rsidRDefault="00866BD5" w:rsidP="00D37E1C">
            <w:pPr>
              <w:spacing w:line="257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>Ha</w:t>
            </w:r>
            <w:r w:rsidR="00F928CE">
              <w:rPr>
                <w:rFonts w:ascii="Calibri" w:eastAsia="Calibri" w:hAnsi="Calibri" w:cs="Calibri"/>
                <w:color w:val="auto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>a</w:t>
            </w:r>
            <w:r w:rsidR="00F928CE">
              <w:rPr>
                <w:rFonts w:ascii="Calibri" w:eastAsia="Calibri" w:hAnsi="Calibri" w:cs="Calibri"/>
                <w:color w:val="auto"/>
                <w:sz w:val="23"/>
                <w:szCs w:val="23"/>
              </w:rPr>
              <w:t>makonda</w:t>
            </w:r>
            <w:proofErr w:type="spellEnd"/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2BFC5BFF" w14:textId="77777777" w:rsidR="008F3EE0" w:rsidRDefault="008F3EE0" w:rsidP="00D37E1C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B61FEA9" w14:textId="77777777" w:rsidR="008F3EE0" w:rsidRDefault="008F3EE0" w:rsidP="00D37E1C"/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497355A3" w14:textId="77777777" w:rsidR="008F3EE0" w:rsidRDefault="008F3EE0" w:rsidP="00D37E1C"/>
        </w:tc>
      </w:tr>
      <w:tr w:rsidR="008F3EE0" w14:paraId="69CB34A5" w14:textId="77777777" w:rsidTr="00866BD5">
        <w:trPr>
          <w:trHeight w:val="1003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ABF02C" w14:textId="77777777" w:rsidR="008F3EE0" w:rsidRDefault="008F3EE0" w:rsidP="00D37E1C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  <w:sz w:val="23"/>
                <w:szCs w:val="23"/>
              </w:rPr>
              <w:t>BSC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2B299BAE" w14:textId="3FFC3456" w:rsidR="008F3EE0" w:rsidRPr="009E5504" w:rsidRDefault="008F3EE0" w:rsidP="00866BD5">
            <w:pPr>
              <w:spacing w:line="278" w:lineRule="exact"/>
              <w:rPr>
                <w:rFonts w:ascii="Calibri" w:eastAsia="Calibri" w:hAnsi="Calibri" w:cs="Calibri"/>
                <w:color w:val="auto"/>
                <w:sz w:val="23"/>
                <w:szCs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764637ED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EDC7781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6AE18C2B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</w:tr>
      <w:tr w:rsidR="008F3EE0" w14:paraId="6DF88AC0" w14:textId="77777777" w:rsidTr="00D37E1C">
        <w:trPr>
          <w:trHeight w:val="27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AF94DB" w14:textId="77777777" w:rsidR="008F3EE0" w:rsidRDefault="008F3EE0" w:rsidP="00D37E1C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8"/>
                <w:sz w:val="23"/>
                <w:szCs w:val="23"/>
              </w:rPr>
              <w:t>(Computer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71EE5326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5EF8BE7B" w14:textId="2BF0B55E" w:rsidR="008F3EE0" w:rsidRDefault="00866BD5" w:rsidP="0025005E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7"/>
                <w:sz w:val="23"/>
                <w:szCs w:val="23"/>
              </w:rPr>
              <w:t>Kakatiy</w:t>
            </w:r>
            <w:r w:rsidR="00F50727">
              <w:rPr>
                <w:rFonts w:ascii="Calibri" w:eastAsia="Calibri" w:hAnsi="Calibri" w:cs="Calibri"/>
                <w:color w:val="auto"/>
                <w:w w:val="97"/>
                <w:sz w:val="23"/>
                <w:szCs w:val="23"/>
              </w:rPr>
              <w:t>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7B06142" w14:textId="77777777" w:rsidR="008F3EE0" w:rsidRDefault="008F3EE0" w:rsidP="00D37E1C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4"/>
                <w:sz w:val="23"/>
                <w:szCs w:val="23"/>
              </w:rPr>
              <w:t>2022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148FDC06" w14:textId="042E9960" w:rsidR="008F3EE0" w:rsidRDefault="008F3EE0" w:rsidP="00D37E1C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7"/>
                <w:sz w:val="23"/>
                <w:szCs w:val="23"/>
              </w:rPr>
              <w:t>6</w:t>
            </w:r>
            <w:r w:rsidR="00F928CE">
              <w:rPr>
                <w:rFonts w:ascii="Calibri" w:eastAsia="Calibri" w:hAnsi="Calibri" w:cs="Calibri"/>
                <w:color w:val="auto"/>
                <w:w w:val="97"/>
                <w:sz w:val="23"/>
                <w:szCs w:val="23"/>
              </w:rPr>
              <w:t>5%</w:t>
            </w:r>
          </w:p>
        </w:tc>
      </w:tr>
      <w:tr w:rsidR="008F3EE0" w14:paraId="565008FC" w14:textId="77777777" w:rsidTr="00D37E1C">
        <w:trPr>
          <w:trHeight w:val="275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EFC6E8" w14:textId="77777777" w:rsidR="008F3EE0" w:rsidRDefault="008F3EE0" w:rsidP="00D37E1C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7"/>
                <w:sz w:val="23"/>
                <w:szCs w:val="23"/>
              </w:rPr>
              <w:t>science)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EA67E" w14:textId="77777777" w:rsidR="008F3EE0" w:rsidRDefault="008F3EE0" w:rsidP="00D37E1C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36257D" w14:textId="3509E57C" w:rsidR="008F3EE0" w:rsidRDefault="008F3EE0" w:rsidP="0025005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9"/>
                <w:sz w:val="23"/>
                <w:szCs w:val="23"/>
              </w:rPr>
              <w:t xml:space="preserve">University, </w:t>
            </w:r>
            <w:r w:rsidR="00F50727">
              <w:rPr>
                <w:rFonts w:ascii="Calibri" w:eastAsia="Calibri" w:hAnsi="Calibri" w:cs="Calibri"/>
                <w:color w:val="auto"/>
                <w:w w:val="99"/>
                <w:sz w:val="23"/>
                <w:szCs w:val="23"/>
              </w:rPr>
              <w:t>TS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8EDAC" w14:textId="77777777" w:rsidR="008F3EE0" w:rsidRDefault="008F3EE0" w:rsidP="00D37E1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D2C157" w14:textId="77777777" w:rsidR="008F3EE0" w:rsidRDefault="008F3EE0" w:rsidP="00D37E1C">
            <w:pPr>
              <w:rPr>
                <w:sz w:val="23"/>
                <w:szCs w:val="23"/>
              </w:rPr>
            </w:pPr>
          </w:p>
        </w:tc>
      </w:tr>
      <w:tr w:rsidR="008F3EE0" w14:paraId="7C7744FC" w14:textId="77777777" w:rsidTr="00D37E1C">
        <w:trPr>
          <w:trHeight w:val="265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759857" w14:textId="77777777" w:rsidR="008F3EE0" w:rsidRDefault="008F3EE0" w:rsidP="00D37E1C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556237EB" w14:textId="3966FD31" w:rsidR="008F3EE0" w:rsidRDefault="00F50727" w:rsidP="00D37E1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>S.R junior college,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340804F1" w14:textId="77777777" w:rsidR="008F3EE0" w:rsidRDefault="008F3EE0" w:rsidP="00D37E1C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>Broad of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B271D6" w14:textId="77777777" w:rsidR="008F3EE0" w:rsidRDefault="008F3EE0" w:rsidP="00D37E1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02C5E1E2" w14:textId="77777777" w:rsidR="008F3EE0" w:rsidRDefault="008F3EE0" w:rsidP="00D37E1C">
            <w:pPr>
              <w:rPr>
                <w:sz w:val="23"/>
                <w:szCs w:val="23"/>
              </w:rPr>
            </w:pPr>
          </w:p>
        </w:tc>
      </w:tr>
      <w:tr w:rsidR="008F3EE0" w14:paraId="7558FE93" w14:textId="77777777" w:rsidTr="00D37E1C">
        <w:trPr>
          <w:trHeight w:val="273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9E65FF" w14:textId="77777777" w:rsidR="008F3EE0" w:rsidRDefault="008F3EE0" w:rsidP="00D37E1C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8"/>
                <w:sz w:val="23"/>
                <w:szCs w:val="23"/>
              </w:rPr>
              <w:t>INTERMEDIATE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05BBA827" w14:textId="36A513F8" w:rsidR="008F3EE0" w:rsidRPr="009E5504" w:rsidRDefault="00F50727" w:rsidP="00F50727">
            <w:pPr>
              <w:spacing w:line="273" w:lineRule="exact"/>
              <w:rPr>
                <w:rFonts w:ascii="Calibri" w:eastAsia="Calibri" w:hAnsi="Calibri" w:cs="Calibri"/>
                <w:color w:val="auto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>Hanamakonda</w:t>
            </w:r>
            <w:proofErr w:type="spellEnd"/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0B2EA2B5" w14:textId="77777777" w:rsidR="008F3EE0" w:rsidRDefault="008F3EE0" w:rsidP="00D37E1C">
            <w:pPr>
              <w:spacing w:line="27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>Intermediate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724B89F" w14:textId="77777777" w:rsidR="008F3EE0" w:rsidRDefault="008F3EE0" w:rsidP="00D37E1C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8"/>
                <w:sz w:val="23"/>
                <w:szCs w:val="23"/>
              </w:rPr>
              <w:t>2019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76CB6E72" w14:textId="674918D8" w:rsidR="008F3EE0" w:rsidRDefault="00F928CE" w:rsidP="00D37E1C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63%</w:t>
            </w:r>
          </w:p>
        </w:tc>
      </w:tr>
      <w:tr w:rsidR="008F3EE0" w14:paraId="16445A48" w14:textId="77777777" w:rsidTr="00D37E1C">
        <w:trPr>
          <w:trHeight w:val="277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2B54A5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035B38E7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5DA2AC3D" w14:textId="51DC4274" w:rsidR="008F3EE0" w:rsidRDefault="008F3EE0" w:rsidP="00D37E1C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 xml:space="preserve">Education, </w:t>
            </w:r>
            <w:r w:rsidR="00F50727">
              <w:rPr>
                <w:rFonts w:ascii="Calibri" w:eastAsia="Calibri" w:hAnsi="Calibri" w:cs="Calibri"/>
                <w:color w:val="auto"/>
                <w:sz w:val="23"/>
                <w:szCs w:val="23"/>
              </w:rPr>
              <w:t>TS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4B69473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2B69D605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</w:tr>
      <w:tr w:rsidR="008F3EE0" w14:paraId="1DD65D0F" w14:textId="77777777" w:rsidTr="00D37E1C">
        <w:trPr>
          <w:trHeight w:val="90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48352D" w14:textId="77777777" w:rsidR="008F3EE0" w:rsidRDefault="008F3EE0" w:rsidP="00D37E1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2CE1F5" w14:textId="77777777" w:rsidR="008F3EE0" w:rsidRDefault="008F3EE0" w:rsidP="00D37E1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E528FB" w14:textId="77777777" w:rsidR="008F3EE0" w:rsidRDefault="008F3EE0" w:rsidP="00D37E1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8C5" w14:textId="77777777" w:rsidR="008F3EE0" w:rsidRDefault="008F3EE0" w:rsidP="00D37E1C">
            <w:pPr>
              <w:rPr>
                <w:sz w:val="7"/>
                <w:szCs w:val="7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2BA143" w14:textId="77777777" w:rsidR="008F3EE0" w:rsidRDefault="008F3EE0" w:rsidP="00D37E1C">
            <w:pPr>
              <w:rPr>
                <w:sz w:val="7"/>
                <w:szCs w:val="7"/>
              </w:rPr>
            </w:pPr>
          </w:p>
        </w:tc>
      </w:tr>
      <w:tr w:rsidR="008F3EE0" w14:paraId="78289D3D" w14:textId="77777777" w:rsidTr="00D37E1C">
        <w:trPr>
          <w:trHeight w:val="535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BCDA7F" w14:textId="77777777" w:rsidR="008F3EE0" w:rsidRDefault="008F3EE0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5"/>
                <w:sz w:val="23"/>
                <w:szCs w:val="23"/>
              </w:rPr>
              <w:t>SSC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3F171001" w14:textId="37CA8B14" w:rsidR="008F3EE0" w:rsidRDefault="00F928CE" w:rsidP="00F928C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 xml:space="preserve">Bharathi vidya bhavan </w:t>
            </w:r>
            <w:proofErr w:type="spellStart"/>
            <w:r>
              <w:rPr>
                <w:rFonts w:ascii="Calibri" w:eastAsia="Calibri" w:hAnsi="Calibri" w:cs="Calibri"/>
                <w:color w:val="auto"/>
                <w:sz w:val="23"/>
                <w:szCs w:val="23"/>
              </w:rPr>
              <w:t>Hanamakonda</w:t>
            </w:r>
            <w:proofErr w:type="spellEnd"/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72CDD658" w14:textId="77777777" w:rsidR="008F3EE0" w:rsidRDefault="008F3EE0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5"/>
                <w:sz w:val="23"/>
                <w:szCs w:val="23"/>
              </w:rPr>
              <w:t>SSC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A4E1F5" w14:textId="77777777" w:rsidR="008F3EE0" w:rsidRDefault="008F3EE0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8"/>
                <w:sz w:val="23"/>
                <w:szCs w:val="23"/>
              </w:rPr>
              <w:t>2017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197D54BD" w14:textId="201D17CB" w:rsidR="008F3EE0" w:rsidRDefault="00F928CE" w:rsidP="00D37E1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w w:val="95"/>
                <w:sz w:val="23"/>
                <w:szCs w:val="23"/>
              </w:rPr>
              <w:t>72%</w:t>
            </w:r>
          </w:p>
        </w:tc>
      </w:tr>
      <w:tr w:rsidR="008F3EE0" w14:paraId="2080346C" w14:textId="77777777" w:rsidTr="00D37E1C">
        <w:trPr>
          <w:trHeight w:val="330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253169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38D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C309DD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5E1B42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880C0" w14:textId="77777777" w:rsidR="008F3EE0" w:rsidRDefault="008F3EE0" w:rsidP="00D37E1C">
            <w:pPr>
              <w:rPr>
                <w:sz w:val="24"/>
                <w:szCs w:val="24"/>
              </w:rPr>
            </w:pPr>
          </w:p>
        </w:tc>
      </w:tr>
    </w:tbl>
    <w:p w14:paraId="5C46E00A" w14:textId="77777777" w:rsidR="008F3EE0" w:rsidRDefault="008F3EE0" w:rsidP="00486277">
      <w:pPr>
        <w:pStyle w:val="Heading1"/>
      </w:pPr>
    </w:p>
    <w:p w14:paraId="76D65108" w14:textId="77777777" w:rsidR="008F3EE0" w:rsidRDefault="008F3EE0" w:rsidP="00486277">
      <w:pPr>
        <w:pStyle w:val="Heading1"/>
      </w:pPr>
    </w:p>
    <w:p w14:paraId="6997B55C" w14:textId="77777777" w:rsidR="009E5504" w:rsidRDefault="001A53D1" w:rsidP="009E5504">
      <w:pPr>
        <w:pStyle w:val="Heading1"/>
      </w:pPr>
      <w:sdt>
        <w:sdtPr>
          <w:alias w:val="Skills:"/>
          <w:tag w:val="Skills:"/>
          <w:id w:val="-1392877668"/>
          <w:placeholder>
            <w:docPart w:val="2C3BF3E990314D8E835262926AD55AC0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8F3EE0">
        <w:t>:</w:t>
      </w:r>
    </w:p>
    <w:p w14:paraId="60BBF612" w14:textId="77777777" w:rsidR="009E5504" w:rsidRDefault="009E5504" w:rsidP="009E5504">
      <w:pPr>
        <w:pStyle w:val="Heading1"/>
      </w:pPr>
    </w:p>
    <w:p w14:paraId="0CC45BE4" w14:textId="0C74C458" w:rsidR="009E5504" w:rsidRDefault="009E5504" w:rsidP="009E5504">
      <w:pPr>
        <w:pStyle w:val="Heading2"/>
        <w:numPr>
          <w:ilvl w:val="0"/>
          <w:numId w:val="21"/>
        </w:numPr>
      </w:pPr>
      <w:r>
        <w:t>Basics of java:</w:t>
      </w:r>
    </w:p>
    <w:p w14:paraId="020F7BF9" w14:textId="35FB6EBD" w:rsidR="0025005E" w:rsidRPr="008F3EE0" w:rsidRDefault="0025005E" w:rsidP="0025005E">
      <w:pPr>
        <w:pStyle w:val="ListParagraph"/>
        <w:numPr>
          <w:ilvl w:val="0"/>
          <w:numId w:val="21"/>
        </w:numPr>
      </w:pPr>
      <w:proofErr w:type="gramStart"/>
      <w:r>
        <w:t>Having  Knowledge</w:t>
      </w:r>
      <w:proofErr w:type="gramEnd"/>
      <w:r>
        <w:t xml:space="preserve"> in </w:t>
      </w:r>
      <w:r>
        <w:rPr>
          <w:b/>
          <w:bCs/>
        </w:rPr>
        <w:t>Basic Programs</w:t>
      </w:r>
    </w:p>
    <w:p w14:paraId="537B1A2C" w14:textId="03079723" w:rsidR="008F3EE0" w:rsidRPr="0040040E" w:rsidRDefault="0025005E" w:rsidP="0062312F">
      <w:pPr>
        <w:pStyle w:val="ListParagraph"/>
        <w:numPr>
          <w:ilvl w:val="0"/>
          <w:numId w:val="21"/>
        </w:numPr>
      </w:pPr>
      <w:r>
        <w:t xml:space="preserve">Having   Knowledge in </w:t>
      </w:r>
      <w:r>
        <w:rPr>
          <w:b/>
          <w:bCs/>
        </w:rPr>
        <w:t>Operators</w:t>
      </w:r>
    </w:p>
    <w:p w14:paraId="553DBAFB" w14:textId="2F68DA6E" w:rsidR="0040040E" w:rsidRPr="00EE5939" w:rsidRDefault="00EE5939" w:rsidP="00EE593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</w:t>
      </w:r>
      <w:r w:rsidR="0040040E" w:rsidRPr="00EE5939">
        <w:rPr>
          <w:b/>
          <w:bCs/>
          <w:sz w:val="24"/>
          <w:szCs w:val="24"/>
        </w:rPr>
        <w:t>TECHINCAL SKILLS:</w:t>
      </w:r>
    </w:p>
    <w:p w14:paraId="0F006C69" w14:textId="56B60E41" w:rsidR="0040040E" w:rsidRPr="0040040E" w:rsidRDefault="0040040E" w:rsidP="0062312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P.G.D.C.A</w:t>
      </w:r>
    </w:p>
    <w:p w14:paraId="214DA55D" w14:textId="24633BD0" w:rsidR="0040040E" w:rsidRPr="0040040E" w:rsidRDefault="0040040E" w:rsidP="0062312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Typing 45 words per minutes</w:t>
      </w:r>
    </w:p>
    <w:p w14:paraId="2A45EB85" w14:textId="77777777" w:rsidR="008F3EE0" w:rsidRDefault="008F3EE0" w:rsidP="0062312F">
      <w:pPr>
        <w:pStyle w:val="Heading1"/>
      </w:pPr>
    </w:p>
    <w:p w14:paraId="29835F5D" w14:textId="50508991" w:rsidR="00AD782D" w:rsidRPr="00CF1A49" w:rsidRDefault="0025005E" w:rsidP="0062312F">
      <w:pPr>
        <w:pStyle w:val="Heading1"/>
      </w:pPr>
      <w:r>
        <w:t>STRENGTH:</w:t>
      </w:r>
    </w:p>
    <w:p w14:paraId="2FEE4881" w14:textId="6FB167F2" w:rsidR="00B51D1B" w:rsidRDefault="0025005E" w:rsidP="0025005E">
      <w:pPr>
        <w:pStyle w:val="ListParagraph"/>
        <w:numPr>
          <w:ilvl w:val="0"/>
          <w:numId w:val="22"/>
        </w:numPr>
      </w:pPr>
      <w:r>
        <w:t>Good Communication</w:t>
      </w:r>
    </w:p>
    <w:p w14:paraId="03ED95F2" w14:textId="2365AB4A" w:rsidR="0025005E" w:rsidRDefault="0025005E" w:rsidP="0025005E">
      <w:pPr>
        <w:pStyle w:val="ListParagraph"/>
        <w:numPr>
          <w:ilvl w:val="0"/>
          <w:numId w:val="22"/>
        </w:numPr>
      </w:pPr>
      <w:r>
        <w:t xml:space="preserve">Team </w:t>
      </w:r>
      <w:r w:rsidR="00942240">
        <w:t>worker</w:t>
      </w:r>
    </w:p>
    <w:p w14:paraId="730BDF2B" w14:textId="0BE8166F" w:rsidR="00C33E4A" w:rsidRDefault="0025005E" w:rsidP="00CE2744">
      <w:pPr>
        <w:pStyle w:val="ListParagraph"/>
        <w:numPr>
          <w:ilvl w:val="0"/>
          <w:numId w:val="22"/>
        </w:numPr>
      </w:pPr>
      <w:r>
        <w:t>Quick Learner</w:t>
      </w:r>
    </w:p>
    <w:p w14:paraId="15466583" w14:textId="48B11FD7" w:rsidR="00C33E4A" w:rsidRDefault="00C33E4A" w:rsidP="0025005E"/>
    <w:p w14:paraId="66916AA7" w14:textId="34C3AB54" w:rsidR="00C33E4A" w:rsidRDefault="00C33E4A" w:rsidP="00C33E4A">
      <w:pPr>
        <w:pStyle w:val="Heading1"/>
      </w:pPr>
      <w:r>
        <w:t>Hobbies:</w:t>
      </w:r>
    </w:p>
    <w:p w14:paraId="3359D8C1" w14:textId="72B699A1" w:rsidR="00C33E4A" w:rsidRDefault="0040040E" w:rsidP="00C33E4A">
      <w:pPr>
        <w:pStyle w:val="ListParagraph"/>
        <w:numPr>
          <w:ilvl w:val="0"/>
          <w:numId w:val="27"/>
        </w:numPr>
      </w:pPr>
      <w:r>
        <w:t>Watching tv</w:t>
      </w:r>
    </w:p>
    <w:p w14:paraId="11402757" w14:textId="1C28855F" w:rsidR="00C33E4A" w:rsidRDefault="00C33E4A" w:rsidP="00C33E4A">
      <w:pPr>
        <w:pStyle w:val="ListParagraph"/>
        <w:numPr>
          <w:ilvl w:val="0"/>
          <w:numId w:val="27"/>
        </w:numPr>
      </w:pPr>
      <w:r>
        <w:t>Travelling</w:t>
      </w:r>
    </w:p>
    <w:p w14:paraId="59913C7E" w14:textId="4057CAB0" w:rsidR="00C33E4A" w:rsidRDefault="0040040E" w:rsidP="00C33E4A">
      <w:pPr>
        <w:pStyle w:val="ListParagraph"/>
        <w:numPr>
          <w:ilvl w:val="0"/>
          <w:numId w:val="27"/>
        </w:numPr>
      </w:pPr>
      <w:r>
        <w:t>Listening to music</w:t>
      </w:r>
    </w:p>
    <w:p w14:paraId="78788605" w14:textId="30F0A47E" w:rsidR="00C33E4A" w:rsidRDefault="00C33E4A" w:rsidP="00C33E4A"/>
    <w:p w14:paraId="1AE33B4F" w14:textId="1EE7B5FE" w:rsidR="00C33E4A" w:rsidRDefault="00C33E4A" w:rsidP="00C33E4A">
      <w:pPr>
        <w:pStyle w:val="Heading1"/>
      </w:pPr>
      <w:r>
        <w:t>PERSONAL PROFILE:</w:t>
      </w:r>
    </w:p>
    <w:p w14:paraId="3A3DA44B" w14:textId="5B5245CF" w:rsidR="00C33E4A" w:rsidRDefault="00BE36D2" w:rsidP="00BE36D2">
      <w:pPr>
        <w:pStyle w:val="ListParagraph"/>
      </w:pPr>
      <w:r>
        <w:t xml:space="preserve">Name                         </w:t>
      </w:r>
      <w:proofErr w:type="gramStart"/>
      <w:r>
        <w:t xml:space="preserve">  </w:t>
      </w:r>
      <w:r w:rsidR="00942240">
        <w:t>:GOURKANTI</w:t>
      </w:r>
      <w:proofErr w:type="gramEnd"/>
      <w:r w:rsidR="00942240">
        <w:t xml:space="preserve"> VANDANA</w:t>
      </w:r>
    </w:p>
    <w:p w14:paraId="00CEF3FF" w14:textId="73574BC9" w:rsidR="00BE36D2" w:rsidRDefault="00BE36D2" w:rsidP="00BE36D2">
      <w:pPr>
        <w:pStyle w:val="ListParagraph"/>
      </w:pPr>
      <w:r>
        <w:t xml:space="preserve">Date of Birth                  </w:t>
      </w:r>
      <w:proofErr w:type="gramStart"/>
      <w:r>
        <w:t xml:space="preserve">  :</w:t>
      </w:r>
      <w:proofErr w:type="gramEnd"/>
      <w:r>
        <w:t xml:space="preserve"> </w:t>
      </w:r>
      <w:r w:rsidR="00942240">
        <w:t>19/06/2000</w:t>
      </w:r>
    </w:p>
    <w:p w14:paraId="208BBDC6" w14:textId="5681807A" w:rsidR="00BE36D2" w:rsidRDefault="00BE36D2" w:rsidP="00BE36D2">
      <w:pPr>
        <w:pStyle w:val="ListParagraph"/>
      </w:pPr>
      <w:r>
        <w:t xml:space="preserve">Gender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942240">
        <w:t>female</w:t>
      </w:r>
    </w:p>
    <w:p w14:paraId="1201CA55" w14:textId="1CC8006D" w:rsidR="00BE36D2" w:rsidRDefault="00BE36D2" w:rsidP="00BE36D2">
      <w:pPr>
        <w:pStyle w:val="ListParagraph"/>
      </w:pPr>
      <w:r>
        <w:t xml:space="preserve">Father Name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942240">
        <w:t>Gourkanti</w:t>
      </w:r>
      <w:proofErr w:type="spellEnd"/>
      <w:r w:rsidR="00942240">
        <w:t xml:space="preserve"> Venkat </w:t>
      </w:r>
      <w:proofErr w:type="spellStart"/>
      <w:r w:rsidR="00942240">
        <w:t>rao</w:t>
      </w:r>
      <w:proofErr w:type="spellEnd"/>
    </w:p>
    <w:p w14:paraId="50148740" w14:textId="0F3A71E1" w:rsidR="00BE36D2" w:rsidRDefault="00BE36D2" w:rsidP="00BE36D2">
      <w:pPr>
        <w:pStyle w:val="ListParagraph"/>
      </w:pPr>
      <w:r>
        <w:t xml:space="preserve">Languages Known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942240">
        <w:t>Telugu,</w:t>
      </w:r>
      <w:r w:rsidR="00013767">
        <w:t>English</w:t>
      </w:r>
      <w:proofErr w:type="spellEnd"/>
    </w:p>
    <w:p w14:paraId="595F6CE8" w14:textId="767EF067" w:rsidR="00BE36D2" w:rsidRDefault="00BE36D2" w:rsidP="006817D7">
      <w:pPr>
        <w:pStyle w:val="ListParagraph"/>
      </w:pPr>
      <w:r>
        <w:t xml:space="preserve">Address                           </w:t>
      </w:r>
      <w:proofErr w:type="gramStart"/>
      <w:r>
        <w:t xml:space="preserve">  :</w:t>
      </w:r>
      <w:proofErr w:type="gramEnd"/>
      <w:r>
        <w:t xml:space="preserve"> H.no:  </w:t>
      </w:r>
      <w:r w:rsidR="00013767">
        <w:t>2-47,Naguram,jammikunta,Karimnagar.</w:t>
      </w:r>
    </w:p>
    <w:p w14:paraId="309BC63C" w14:textId="79355575" w:rsidR="006817D7" w:rsidRDefault="006817D7" w:rsidP="006817D7">
      <w:pPr>
        <w:pStyle w:val="ListParagraph"/>
      </w:pPr>
    </w:p>
    <w:p w14:paraId="0E1C5E78" w14:textId="7160E9E6" w:rsidR="006817D7" w:rsidRDefault="006817D7" w:rsidP="006817D7">
      <w:pPr>
        <w:pStyle w:val="ListParagraph"/>
      </w:pPr>
    </w:p>
    <w:p w14:paraId="2DFA0142" w14:textId="6B0F1F9C" w:rsidR="006817D7" w:rsidRDefault="006817D7" w:rsidP="006817D7">
      <w:pPr>
        <w:pStyle w:val="ListParagraph"/>
      </w:pPr>
    </w:p>
    <w:p w14:paraId="3E3C8D52" w14:textId="21CC8734" w:rsidR="006817D7" w:rsidRPr="006817D7" w:rsidRDefault="006817D7" w:rsidP="006817D7">
      <w:pPr>
        <w:pStyle w:val="ListParagraph"/>
        <w:rPr>
          <w:b/>
          <w:bCs/>
        </w:rPr>
      </w:pPr>
      <w:r w:rsidRPr="006817D7">
        <w:rPr>
          <w:b/>
          <w:bCs/>
        </w:rPr>
        <w:t>Place:</w:t>
      </w:r>
    </w:p>
    <w:p w14:paraId="394347D7" w14:textId="77777777" w:rsidR="006817D7" w:rsidRDefault="006817D7" w:rsidP="006817D7">
      <w:pPr>
        <w:pStyle w:val="ListParagraph"/>
        <w:rPr>
          <w:b/>
          <w:bCs/>
        </w:rPr>
      </w:pPr>
    </w:p>
    <w:p w14:paraId="3E6B8E76" w14:textId="67C0D894" w:rsidR="006817D7" w:rsidRPr="006817D7" w:rsidRDefault="006817D7" w:rsidP="006817D7">
      <w:pPr>
        <w:pStyle w:val="ListParagraph"/>
        <w:rPr>
          <w:b/>
          <w:bCs/>
        </w:rPr>
      </w:pPr>
      <w:r w:rsidRPr="006817D7">
        <w:rPr>
          <w:b/>
          <w:bCs/>
        </w:rPr>
        <w:t>Date:</w:t>
      </w:r>
      <w:r>
        <w:rPr>
          <w:b/>
          <w:bCs/>
        </w:rPr>
        <w:t xml:space="preserve">                                                                                                 </w:t>
      </w:r>
      <w:proofErr w:type="gramStart"/>
      <w:r>
        <w:rPr>
          <w:b/>
          <w:bCs/>
        </w:rPr>
        <w:t xml:space="preserve">   (</w:t>
      </w:r>
      <w:proofErr w:type="gramEnd"/>
      <w:r w:rsidR="00013767">
        <w:rPr>
          <w:b/>
          <w:bCs/>
        </w:rPr>
        <w:t>G.VANDANA)</w:t>
      </w:r>
    </w:p>
    <w:p w14:paraId="137E06C8" w14:textId="64D6DA34" w:rsidR="006817D7" w:rsidRDefault="006817D7" w:rsidP="006817D7">
      <w:pPr>
        <w:pStyle w:val="ListParagraph"/>
      </w:pPr>
    </w:p>
    <w:p w14:paraId="217DFBE5" w14:textId="77777777" w:rsidR="006817D7" w:rsidRDefault="006817D7" w:rsidP="006817D7">
      <w:pPr>
        <w:pStyle w:val="ListParagraph"/>
      </w:pPr>
    </w:p>
    <w:p w14:paraId="13D4300B" w14:textId="126A2BCE" w:rsidR="006817D7" w:rsidRDefault="006817D7" w:rsidP="006817D7">
      <w:pPr>
        <w:pStyle w:val="ListParagraph"/>
        <w:jc w:val="right"/>
      </w:pPr>
    </w:p>
    <w:p w14:paraId="0E1F477E" w14:textId="61067574" w:rsidR="006817D7" w:rsidRDefault="006817D7" w:rsidP="006817D7">
      <w:pPr>
        <w:pStyle w:val="ListParagraph"/>
        <w:jc w:val="right"/>
      </w:pPr>
    </w:p>
    <w:p w14:paraId="4FD4C452" w14:textId="77777777" w:rsidR="006817D7" w:rsidRDefault="006817D7" w:rsidP="006817D7">
      <w:pPr>
        <w:pStyle w:val="ListParagraph"/>
        <w:jc w:val="right"/>
      </w:pPr>
    </w:p>
    <w:p w14:paraId="1CAE54F0" w14:textId="66FD3BB3" w:rsidR="006817D7" w:rsidRDefault="006817D7" w:rsidP="006817D7">
      <w:pPr>
        <w:pStyle w:val="ListParagraph"/>
      </w:pPr>
    </w:p>
    <w:p w14:paraId="1BE82AEE" w14:textId="77777777" w:rsidR="006817D7" w:rsidRPr="00C33E4A" w:rsidRDefault="006817D7" w:rsidP="006817D7">
      <w:pPr>
        <w:pStyle w:val="ListParagraph"/>
      </w:pPr>
    </w:p>
    <w:sectPr w:rsidR="006817D7" w:rsidRPr="00C33E4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B282" w14:textId="77777777" w:rsidR="001A53D1" w:rsidRDefault="001A53D1" w:rsidP="0068194B">
      <w:r>
        <w:separator/>
      </w:r>
    </w:p>
    <w:p w14:paraId="6592097B" w14:textId="77777777" w:rsidR="001A53D1" w:rsidRDefault="001A53D1"/>
    <w:p w14:paraId="2E828EDF" w14:textId="77777777" w:rsidR="001A53D1" w:rsidRDefault="001A53D1"/>
  </w:endnote>
  <w:endnote w:type="continuationSeparator" w:id="0">
    <w:p w14:paraId="32BF0B1E" w14:textId="77777777" w:rsidR="001A53D1" w:rsidRDefault="001A53D1" w:rsidP="0068194B">
      <w:r>
        <w:continuationSeparator/>
      </w:r>
    </w:p>
    <w:p w14:paraId="661A52DD" w14:textId="77777777" w:rsidR="001A53D1" w:rsidRDefault="001A53D1"/>
    <w:p w14:paraId="1AE9E7BE" w14:textId="77777777" w:rsidR="001A53D1" w:rsidRDefault="001A53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55A9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F38A" w14:textId="77777777" w:rsidR="001A53D1" w:rsidRDefault="001A53D1" w:rsidP="0068194B">
      <w:r>
        <w:separator/>
      </w:r>
    </w:p>
    <w:p w14:paraId="4670D09F" w14:textId="77777777" w:rsidR="001A53D1" w:rsidRDefault="001A53D1"/>
    <w:p w14:paraId="71003548" w14:textId="77777777" w:rsidR="001A53D1" w:rsidRDefault="001A53D1"/>
  </w:footnote>
  <w:footnote w:type="continuationSeparator" w:id="0">
    <w:p w14:paraId="63DDB2FF" w14:textId="77777777" w:rsidR="001A53D1" w:rsidRDefault="001A53D1" w:rsidP="0068194B">
      <w:r>
        <w:continuationSeparator/>
      </w:r>
    </w:p>
    <w:p w14:paraId="4B28D8F9" w14:textId="77777777" w:rsidR="001A53D1" w:rsidRDefault="001A53D1"/>
    <w:p w14:paraId="7918975A" w14:textId="77777777" w:rsidR="001A53D1" w:rsidRDefault="001A53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47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BC53C1" wp14:editId="47E5D90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36966A7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7627A4"/>
    <w:multiLevelType w:val="hybridMultilevel"/>
    <w:tmpl w:val="DC34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3020D"/>
    <w:multiLevelType w:val="hybridMultilevel"/>
    <w:tmpl w:val="A2B68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4054A"/>
    <w:multiLevelType w:val="hybridMultilevel"/>
    <w:tmpl w:val="44E43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60852"/>
    <w:multiLevelType w:val="hybridMultilevel"/>
    <w:tmpl w:val="B9D6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C17E8"/>
    <w:multiLevelType w:val="hybridMultilevel"/>
    <w:tmpl w:val="BE00B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C3A1003"/>
    <w:multiLevelType w:val="hybridMultilevel"/>
    <w:tmpl w:val="EF56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94C09"/>
    <w:multiLevelType w:val="hybridMultilevel"/>
    <w:tmpl w:val="61B82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334369"/>
    <w:multiLevelType w:val="hybridMultilevel"/>
    <w:tmpl w:val="AEAC9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52F51"/>
    <w:multiLevelType w:val="hybridMultilevel"/>
    <w:tmpl w:val="C284B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12026"/>
    <w:multiLevelType w:val="hybridMultilevel"/>
    <w:tmpl w:val="0D96B614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2" w15:restartNumberingAfterBreak="0">
    <w:nsid w:val="4BBD6019"/>
    <w:multiLevelType w:val="hybridMultilevel"/>
    <w:tmpl w:val="DDCEC8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D3F402D"/>
    <w:multiLevelType w:val="hybridMultilevel"/>
    <w:tmpl w:val="5D22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40361"/>
    <w:multiLevelType w:val="hybridMultilevel"/>
    <w:tmpl w:val="982C7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B1190"/>
    <w:multiLevelType w:val="hybridMultilevel"/>
    <w:tmpl w:val="CB785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E23A32"/>
    <w:multiLevelType w:val="hybridMultilevel"/>
    <w:tmpl w:val="9490B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6115CD"/>
    <w:multiLevelType w:val="hybridMultilevel"/>
    <w:tmpl w:val="065A031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B181943"/>
    <w:multiLevelType w:val="hybridMultilevel"/>
    <w:tmpl w:val="CC4C3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834A8"/>
    <w:multiLevelType w:val="hybridMultilevel"/>
    <w:tmpl w:val="A5DC5A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2"/>
  </w:num>
  <w:num w:numId="16">
    <w:abstractNumId w:val="30"/>
  </w:num>
  <w:num w:numId="17">
    <w:abstractNumId w:val="26"/>
  </w:num>
  <w:num w:numId="18">
    <w:abstractNumId w:val="22"/>
  </w:num>
  <w:num w:numId="19">
    <w:abstractNumId w:val="10"/>
  </w:num>
  <w:num w:numId="20">
    <w:abstractNumId w:val="29"/>
  </w:num>
  <w:num w:numId="21">
    <w:abstractNumId w:val="27"/>
  </w:num>
  <w:num w:numId="22">
    <w:abstractNumId w:val="24"/>
  </w:num>
  <w:num w:numId="23">
    <w:abstractNumId w:val="21"/>
  </w:num>
  <w:num w:numId="24">
    <w:abstractNumId w:val="11"/>
  </w:num>
  <w:num w:numId="25">
    <w:abstractNumId w:val="14"/>
  </w:num>
  <w:num w:numId="26">
    <w:abstractNumId w:val="17"/>
  </w:num>
  <w:num w:numId="27">
    <w:abstractNumId w:val="20"/>
  </w:num>
  <w:num w:numId="28">
    <w:abstractNumId w:val="16"/>
  </w:num>
  <w:num w:numId="29">
    <w:abstractNumId w:val="25"/>
  </w:num>
  <w:num w:numId="30">
    <w:abstractNumId w:val="1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0"/>
    <w:rsid w:val="000001EF"/>
    <w:rsid w:val="00007322"/>
    <w:rsid w:val="00007728"/>
    <w:rsid w:val="00013767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3D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B45"/>
    <w:rsid w:val="002253B0"/>
    <w:rsid w:val="00236D54"/>
    <w:rsid w:val="00241D8C"/>
    <w:rsid w:val="00241FDB"/>
    <w:rsid w:val="0024720C"/>
    <w:rsid w:val="0025005E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040E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1033"/>
    <w:rsid w:val="005D3CA7"/>
    <w:rsid w:val="005D4CC1"/>
    <w:rsid w:val="005F4B91"/>
    <w:rsid w:val="005F55D2"/>
    <w:rsid w:val="0062312F"/>
    <w:rsid w:val="00625F2C"/>
    <w:rsid w:val="006618E9"/>
    <w:rsid w:val="006817D7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2296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6BD5"/>
    <w:rsid w:val="00870B20"/>
    <w:rsid w:val="008829F8"/>
    <w:rsid w:val="00885897"/>
    <w:rsid w:val="008A6538"/>
    <w:rsid w:val="008C7056"/>
    <w:rsid w:val="008F3B14"/>
    <w:rsid w:val="008F3EE0"/>
    <w:rsid w:val="00901899"/>
    <w:rsid w:val="0090344B"/>
    <w:rsid w:val="00905715"/>
    <w:rsid w:val="0091321E"/>
    <w:rsid w:val="00913946"/>
    <w:rsid w:val="0092726B"/>
    <w:rsid w:val="009361BA"/>
    <w:rsid w:val="00942240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5504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36D2"/>
    <w:rsid w:val="00BE423E"/>
    <w:rsid w:val="00BF61AC"/>
    <w:rsid w:val="00C33E4A"/>
    <w:rsid w:val="00C47FA6"/>
    <w:rsid w:val="00C57FC6"/>
    <w:rsid w:val="00C66A7D"/>
    <w:rsid w:val="00C779DA"/>
    <w:rsid w:val="00C814F7"/>
    <w:rsid w:val="00CA4B4D"/>
    <w:rsid w:val="00CB35C3"/>
    <w:rsid w:val="00CD323D"/>
    <w:rsid w:val="00CE2744"/>
    <w:rsid w:val="00CE4030"/>
    <w:rsid w:val="00CE64B3"/>
    <w:rsid w:val="00CF1A49"/>
    <w:rsid w:val="00D00B45"/>
    <w:rsid w:val="00D0630C"/>
    <w:rsid w:val="00D100FF"/>
    <w:rsid w:val="00D243A9"/>
    <w:rsid w:val="00D305E5"/>
    <w:rsid w:val="00D37CD3"/>
    <w:rsid w:val="00D5080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5939"/>
    <w:rsid w:val="00EF17E8"/>
    <w:rsid w:val="00EF51D9"/>
    <w:rsid w:val="00F130DD"/>
    <w:rsid w:val="00F24884"/>
    <w:rsid w:val="00F476C4"/>
    <w:rsid w:val="00F50727"/>
    <w:rsid w:val="00F61DF9"/>
    <w:rsid w:val="00F81960"/>
    <w:rsid w:val="00F82424"/>
    <w:rsid w:val="00F8769D"/>
    <w:rsid w:val="00F928C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0EA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wanth\AppData\Local\Microsoft\Office\16.0\DTS\en-US%7bF206E612-19AA-4050-9E21-18487F7BE5F1%7d\%7b2F09F459-9F2B-4FDE-8E68-316E9F41EAA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3BF3E990314D8E835262926AD55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B5E0-BE43-4059-A2BC-F52E21062648}"/>
      </w:docPartPr>
      <w:docPartBody>
        <w:p w:rsidR="00EE4B0B" w:rsidRDefault="00BF0873">
          <w:pPr>
            <w:pStyle w:val="2C3BF3E990314D8E835262926AD55AC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04"/>
    <w:rsid w:val="006B3FA2"/>
    <w:rsid w:val="00991204"/>
    <w:rsid w:val="00BF0873"/>
    <w:rsid w:val="00E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C3BF3E990314D8E835262926AD55AC0">
    <w:name w:val="2C3BF3E990314D8E835262926AD55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{2F09F459-9F2B-4FDE-8E68-316E9F41EAA0}tf16402488_win32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2022-10-16T06:12:00Z</dcterms:created>
  <dcterms:modified xsi:type="dcterms:W3CDTF">2022-10-19T04:09:00Z</dcterms:modified>
  <cp:category/>
</cp:coreProperties>
</file>